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5E" w:rsidRDefault="0065085E">
      <w:pPr>
        <w:rPr>
          <w:lang w:val="en-US"/>
        </w:rPr>
      </w:pPr>
      <w:r>
        <w:rPr>
          <w:lang w:val="en-US"/>
        </w:rPr>
        <w:t>Productivity</w:t>
      </w:r>
    </w:p>
    <w:p w:rsidR="00706980" w:rsidRDefault="0065085E">
      <w:r>
        <w:rPr>
          <w:lang w:val="en-US"/>
        </w:rPr>
        <w:t>Productivity</w:t>
      </w:r>
      <w:r w:rsidRPr="0065085E">
        <w:t xml:space="preserve"> = 557 </w:t>
      </w:r>
      <w:r>
        <w:rPr>
          <w:lang w:val="en-US"/>
        </w:rPr>
        <w:t>lines</w:t>
      </w:r>
      <w:r w:rsidRPr="0065085E">
        <w:t xml:space="preserve"> </w:t>
      </w:r>
      <w:r>
        <w:rPr>
          <w:lang w:val="en-US"/>
        </w:rPr>
        <w:t>of</w:t>
      </w:r>
      <w:r w:rsidRPr="0065085E">
        <w:t xml:space="preserve"> </w:t>
      </w:r>
      <w:r>
        <w:rPr>
          <w:lang w:val="en-US"/>
        </w:rPr>
        <w:t>code</w:t>
      </w:r>
      <w:r w:rsidRPr="0065085E">
        <w:t xml:space="preserve"> / 45 </w:t>
      </w:r>
      <w:proofErr w:type="spellStart"/>
      <w:r>
        <w:rPr>
          <w:lang w:val="en-US"/>
        </w:rPr>
        <w:t>hrs</w:t>
      </w:r>
      <w:proofErr w:type="spellEnd"/>
      <w:r w:rsidRPr="0065085E">
        <w:t xml:space="preserve"> = 13 – </w:t>
      </w:r>
      <w:r>
        <w:t>исходя из данного расчёта эффективность разработки проекта составляет 13 строчек кода</w:t>
      </w:r>
      <w:r>
        <w:rPr>
          <w:rFonts w:hint="eastAsia"/>
        </w:rPr>
        <w:t>/</w:t>
      </w:r>
      <w:r>
        <w:t>человеко-час</w:t>
      </w:r>
    </w:p>
    <w:p w:rsidR="0065085E" w:rsidRDefault="0065085E"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</w:p>
    <w:p w:rsidR="0065085E" w:rsidRDefault="0065085E">
      <w:r>
        <w:rPr>
          <w:noProof/>
        </w:rPr>
        <w:drawing>
          <wp:inline distT="0" distB="0" distL="0" distR="0" wp14:anchorId="02F4A486" wp14:editId="69265C49">
            <wp:extent cx="56388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5E" w:rsidRDefault="0065085E">
      <w:proofErr w:type="spellStart"/>
      <w:r>
        <w:t>Product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density</w:t>
      </w:r>
      <w:proofErr w:type="spellEnd"/>
    </w:p>
    <w:p w:rsidR="0065085E" w:rsidRDefault="0065085E">
      <w:r>
        <w:rPr>
          <w:noProof/>
        </w:rPr>
        <w:drawing>
          <wp:inline distT="0" distB="0" distL="0" distR="0" wp14:anchorId="3FFC4827" wp14:editId="430E018B">
            <wp:extent cx="5724525" cy="3714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5E" w:rsidRDefault="0065085E"/>
    <w:p w:rsidR="0065085E" w:rsidRDefault="0065085E">
      <w:r>
        <w:t xml:space="preserve">На этапе формирования требований было обнаружено 3 ошибки всего требований </w:t>
      </w:r>
      <w:r w:rsidR="005D310A">
        <w:t>–</w:t>
      </w:r>
      <w:r>
        <w:t xml:space="preserve"> 4</w:t>
      </w:r>
    </w:p>
    <w:p w:rsidR="005D310A" w:rsidRDefault="005D310A">
      <w:r>
        <w:t xml:space="preserve">Требований дизайна нет, поэтому значение 0 </w:t>
      </w:r>
    </w:p>
    <w:p w:rsidR="005D310A" w:rsidRDefault="005D310A">
      <w:r>
        <w:t xml:space="preserve">На этапе </w:t>
      </w:r>
      <w:proofErr w:type="spellStart"/>
      <w:r>
        <w:t>кодинга</w:t>
      </w:r>
      <w:proofErr w:type="spellEnd"/>
      <w:r>
        <w:t xml:space="preserve"> число допущенных </w:t>
      </w:r>
      <w:proofErr w:type="gramStart"/>
      <w:r>
        <w:t>ошибок  -</w:t>
      </w:r>
      <w:proofErr w:type="gramEnd"/>
      <w:r>
        <w:t xml:space="preserve"> 480  </w:t>
      </w:r>
      <w:proofErr w:type="spellStart"/>
      <w:r>
        <w:t>Неплоладка</w:t>
      </w:r>
      <w:proofErr w:type="spellEnd"/>
      <w:r>
        <w:t xml:space="preserve"> \ единица размера</w:t>
      </w:r>
    </w:p>
    <w:p w:rsidR="005D310A" w:rsidRDefault="005D310A">
      <w:r>
        <w:t xml:space="preserve">Общее кол-во строк – 557 </w:t>
      </w:r>
      <w:proofErr w:type="spellStart"/>
      <w:r>
        <w:t>Неплоладка</w:t>
      </w:r>
      <w:proofErr w:type="spellEnd"/>
      <w:r>
        <w:t xml:space="preserve"> \ единица размера</w:t>
      </w:r>
    </w:p>
    <w:p w:rsidR="005D310A" w:rsidRDefault="005D310A">
      <w:r>
        <w:t xml:space="preserve">Кол-во ошибок на этапе тестирования – 10 </w:t>
      </w:r>
      <w:proofErr w:type="spellStart"/>
      <w:r>
        <w:t>Неплоладка</w:t>
      </w:r>
      <w:proofErr w:type="spellEnd"/>
      <w:r>
        <w:t xml:space="preserve"> \ единица размера</w:t>
      </w:r>
      <w:bookmarkStart w:id="0" w:name="_GoBack"/>
      <w:bookmarkEnd w:id="0"/>
    </w:p>
    <w:p w:rsidR="005D310A" w:rsidRPr="0065085E" w:rsidRDefault="005D310A" w:rsidP="005D310A">
      <w:r>
        <w:t xml:space="preserve">Всего тестов – 23 </w:t>
      </w:r>
      <w:proofErr w:type="spellStart"/>
      <w:r>
        <w:t>Неплоладка</w:t>
      </w:r>
      <w:proofErr w:type="spellEnd"/>
      <w:r>
        <w:t xml:space="preserve"> \ единица размера</w:t>
      </w:r>
    </w:p>
    <w:p w:rsidR="005D310A" w:rsidRDefault="005D310A"/>
    <w:sectPr w:rsidR="005D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22"/>
    <w:rsid w:val="00253522"/>
    <w:rsid w:val="005D310A"/>
    <w:rsid w:val="0065085E"/>
    <w:rsid w:val="00706980"/>
    <w:rsid w:val="007A7C89"/>
    <w:rsid w:val="00C85EB2"/>
    <w:rsid w:val="00CA6E2D"/>
    <w:rsid w:val="00D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DE2FE-1E09-4501-BC63-1D4ECF77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404AF68B</Template>
  <TotalTime>16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Олег</dc:creator>
  <cp:keywords/>
  <dc:description/>
  <cp:lastModifiedBy>Нестеренко Олег</cp:lastModifiedBy>
  <cp:revision>2</cp:revision>
  <dcterms:created xsi:type="dcterms:W3CDTF">2024-03-12T05:56:00Z</dcterms:created>
  <dcterms:modified xsi:type="dcterms:W3CDTF">2024-03-12T06:12:00Z</dcterms:modified>
</cp:coreProperties>
</file>